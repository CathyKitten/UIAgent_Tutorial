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27A928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58E710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7B2E15" wp14:editId="35A3BA7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75D97F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8A5169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05FBD00" w14:textId="42548D48" w:rsidR="001B2ABD" w:rsidRDefault="00F91D2B" w:rsidP="001B2ABD">
            <w:pPr>
              <w:pStyle w:val="Title"/>
            </w:pPr>
            <w:r>
              <w:rPr>
                <w:rFonts w:ascii="SimSun" w:eastAsia="SimSun" w:hAnsi="SimSun" w:hint="eastAsia"/>
                <w:lang w:eastAsia="zh-CN"/>
              </w:rPr>
              <w:t>Tom</w:t>
            </w:r>
          </w:p>
          <w:p w14:paraId="13E27A4D" w14:textId="7739BB1E" w:rsidR="001B2ABD" w:rsidRDefault="00F91D2B" w:rsidP="001B2ABD">
            <w:pPr>
              <w:pStyle w:val="Subtitle"/>
            </w:pPr>
            <w:r w:rsidRPr="00CC67A7">
              <w:rPr>
                <w:rFonts w:eastAsia="SimSun" w:hint="eastAsia"/>
                <w:spacing w:val="0"/>
                <w:w w:val="60"/>
                <w:lang w:eastAsia="zh-CN"/>
              </w:rPr>
              <w:t>Software Developmen</w:t>
            </w:r>
            <w:r w:rsidRPr="00CC67A7">
              <w:rPr>
                <w:rFonts w:eastAsia="SimSun" w:hint="eastAsia"/>
                <w:spacing w:val="5"/>
                <w:w w:val="60"/>
                <w:lang w:eastAsia="zh-CN"/>
              </w:rPr>
              <w:t>t</w:t>
            </w:r>
          </w:p>
        </w:tc>
      </w:tr>
      <w:tr w:rsidR="001B2ABD" w14:paraId="1F15BA9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4666471E0A842D3A4FFF1CACBF6C741"/>
              </w:placeholder>
              <w:temporary/>
              <w:showingPlcHdr/>
              <w15:appearance w15:val="hidden"/>
            </w:sdtPr>
            <w:sdtContent>
              <w:p w14:paraId="6353DB2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403989A" w14:textId="03CDA789" w:rsidR="00036450" w:rsidRDefault="00F91D2B" w:rsidP="009260CD">
            <w:r w:rsidRPr="00F91D2B">
              <w:t>I am TOM, a passionate software development engineer with a degree in Computer Science from MIT. During my time at Microsoft, I contributed to the development of Office 365, gaining valuable hands-on experience in software engineering. I have strong skills in mathematics, computer architecture, and deep learning, along with excellent problem-solving abilities and a collaborative mindset. I am always eager to take on new challenges and drive innovation, striving to create value for both my team and the company.</w:t>
            </w:r>
          </w:p>
          <w:p w14:paraId="29023DEA" w14:textId="77777777" w:rsidR="00036450" w:rsidRDefault="00036450" w:rsidP="00036450"/>
          <w:sdt>
            <w:sdtPr>
              <w:id w:val="-1954003311"/>
              <w:placeholder>
                <w:docPart w:val="E90355DB14AF4DBE8DBD5FC884D36577"/>
              </w:placeholder>
              <w:temporary/>
              <w:showingPlcHdr/>
              <w15:appearance w15:val="hidden"/>
            </w:sdtPr>
            <w:sdtContent>
              <w:p w14:paraId="560DF80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E9AF0659D9C4F5384453651F568D3DD"/>
              </w:placeholder>
              <w:temporary/>
              <w:showingPlcHdr/>
              <w15:appearance w15:val="hidden"/>
            </w:sdtPr>
            <w:sdtContent>
              <w:p w14:paraId="70F1CD7B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9F78CD1D3D76431EB00795DD7182EDAE"/>
              </w:placeholder>
              <w:temporary/>
              <w:showingPlcHdr/>
              <w15:appearance w15:val="hidden"/>
            </w:sdtPr>
            <w:sdtContent>
              <w:p w14:paraId="0764E1D2" w14:textId="77777777" w:rsidR="004D3011" w:rsidRDefault="004D3011" w:rsidP="004D3011">
                <w:r>
                  <w:t>678-555-0103</w:t>
                </w:r>
              </w:p>
            </w:sdtContent>
          </w:sdt>
          <w:p w14:paraId="4437EBC3" w14:textId="77777777" w:rsidR="004D3011" w:rsidRPr="004D3011" w:rsidRDefault="004D3011" w:rsidP="004D3011"/>
          <w:sdt>
            <w:sdtPr>
              <w:id w:val="67859272"/>
              <w:placeholder>
                <w:docPart w:val="6FE2610BD0F94C8D9FA48ED55F097CB7"/>
              </w:placeholder>
              <w:temporary/>
              <w:showingPlcHdr/>
              <w15:appearance w15:val="hidden"/>
            </w:sdtPr>
            <w:sdtContent>
              <w:p w14:paraId="305C73B4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E3BC1BBE52334F348048C3DB9EF244CD"/>
              </w:placeholder>
              <w:temporary/>
              <w:showingPlcHdr/>
              <w15:appearance w15:val="hidden"/>
            </w:sdtPr>
            <w:sdtContent>
              <w:p w14:paraId="65CF8E64" w14:textId="77777777" w:rsidR="004D3011" w:rsidRDefault="00E4381A" w:rsidP="004D3011">
                <w:r>
                  <w:t>Website goes here</w:t>
                </w:r>
              </w:p>
            </w:sdtContent>
          </w:sdt>
          <w:p w14:paraId="66966F89" w14:textId="77777777" w:rsidR="004D3011" w:rsidRDefault="004D3011" w:rsidP="004D3011"/>
          <w:sdt>
            <w:sdtPr>
              <w:id w:val="-240260293"/>
              <w:placeholder>
                <w:docPart w:val="A0455476271E436ABECF9A4ECFD243D1"/>
              </w:placeholder>
              <w:temporary/>
              <w:showingPlcHdr/>
              <w15:appearance w15:val="hidden"/>
            </w:sdtPr>
            <w:sdtContent>
              <w:p w14:paraId="3441D979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0E5AC61322F041C0A0D07AD2D4EC76BD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5D40D6B7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8" w:history="1"/>
              </w:p>
            </w:sdtContent>
          </w:sdt>
          <w:sdt>
            <w:sdtPr>
              <w:id w:val="-1444214663"/>
              <w:placeholder>
                <w:docPart w:val="39030E07ECBD41FC92E9A02113C55187"/>
              </w:placeholder>
              <w:temporary/>
              <w:showingPlcHdr/>
              <w15:appearance w15:val="hidden"/>
            </w:sdtPr>
            <w:sdtContent>
              <w:p w14:paraId="1B7A0991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8D586D1468724B9FBFC16A4FA05730A8"/>
              </w:placeholder>
              <w:temporary/>
              <w:showingPlcHdr/>
              <w15:appearance w15:val="hidden"/>
            </w:sdtPr>
            <w:sdtContent>
              <w:p w14:paraId="33CDC669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EF1D40472A8345C89BE4692BDDB2C54D"/>
              </w:placeholder>
              <w:temporary/>
              <w:showingPlcHdr/>
              <w15:appearance w15:val="hidden"/>
            </w:sdtPr>
            <w:sdtContent>
              <w:p w14:paraId="78416F9A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D46A33B7BC9D4E6B91826F4971A36680"/>
              </w:placeholder>
              <w:temporary/>
              <w:showingPlcHdr/>
              <w15:appearance w15:val="hidden"/>
            </w:sdtPr>
            <w:sdtContent>
              <w:p w14:paraId="01634F66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D5E93C13F71E4786807D8FF312767B9C"/>
              </w:placeholder>
              <w:temporary/>
              <w:showingPlcHdr/>
              <w15:appearance w15:val="hidden"/>
            </w:sdtPr>
            <w:sdtContent>
              <w:p w14:paraId="59E9B79F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763638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4484D589A06459495F17F27D40A23A6"/>
              </w:placeholder>
              <w:temporary/>
              <w:showingPlcHdr/>
              <w15:appearance w15:val="hidden"/>
            </w:sdtPr>
            <w:sdtContent>
              <w:p w14:paraId="19137E5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BE18B85" w14:textId="1C996BF7" w:rsidR="00036450" w:rsidRPr="00036450" w:rsidRDefault="00F91D2B" w:rsidP="00B359E4">
            <w:pPr>
              <w:pStyle w:val="Heading4"/>
            </w:pPr>
            <w:r>
              <w:rPr>
                <w:rFonts w:eastAsia="SimSun" w:hint="eastAsia"/>
                <w:lang w:eastAsia="zh-CN"/>
              </w:rPr>
              <w:t>MIT</w:t>
            </w:r>
          </w:p>
          <w:p w14:paraId="6E58529C" w14:textId="46CBFABB" w:rsidR="004D3011" w:rsidRPr="00F91D2B" w:rsidRDefault="00F91D2B" w:rsidP="00F91D2B">
            <w:pPr>
              <w:pStyle w:val="Date"/>
            </w:pPr>
            <w:r>
              <w:rPr>
                <w:rFonts w:eastAsia="SimSun" w:hint="eastAsia"/>
                <w:lang w:eastAsia="zh-CN"/>
              </w:rPr>
              <w:t>2020</w:t>
            </w:r>
            <w:r w:rsidR="00036450" w:rsidRPr="00B359E4">
              <w:t xml:space="preserve"> - </w:t>
            </w:r>
            <w:r>
              <w:rPr>
                <w:rFonts w:eastAsia="SimSun" w:hint="eastAsia"/>
                <w:lang w:eastAsia="zh-CN"/>
              </w:rPr>
              <w:t>2024</w:t>
            </w:r>
          </w:p>
          <w:p w14:paraId="4D661512" w14:textId="77777777" w:rsidR="00036450" w:rsidRDefault="00036450" w:rsidP="00036450"/>
          <w:sdt>
            <w:sdtPr>
              <w:id w:val="1001553383"/>
              <w:placeholder>
                <w:docPart w:val="ABAF81AF2EFA41448EFB84A3B3F89BAE"/>
              </w:placeholder>
              <w:temporary/>
              <w:showingPlcHdr/>
              <w15:appearance w15:val="hidden"/>
            </w:sdtPr>
            <w:sdtContent>
              <w:p w14:paraId="2F289F32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470189B" w14:textId="340E95D4" w:rsidR="00036450" w:rsidRPr="00F91D2B" w:rsidRDefault="00F91D2B" w:rsidP="00B359E4">
            <w:pPr>
              <w:pStyle w:val="Heading4"/>
              <w:rPr>
                <w:rFonts w:eastAsia="SimSun"/>
                <w:bCs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Microsoft</w:t>
            </w:r>
            <w:r w:rsidR="00036450">
              <w:t xml:space="preserve"> </w:t>
            </w:r>
            <w:r>
              <w:rPr>
                <w:rFonts w:eastAsia="SimSun" w:hint="eastAsia"/>
                <w:lang w:eastAsia="zh-CN"/>
              </w:rPr>
              <w:t>SDE</w:t>
            </w:r>
          </w:p>
          <w:p w14:paraId="1B6CCB2D" w14:textId="63E2DAC8" w:rsidR="00036450" w:rsidRPr="00F91D2B" w:rsidRDefault="00F91D2B" w:rsidP="00B359E4">
            <w:pPr>
              <w:pStyle w:val="Date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2024</w:t>
            </w:r>
            <w:r w:rsidR="00036450" w:rsidRPr="00036450">
              <w:t>–</w:t>
            </w:r>
            <w:r>
              <w:rPr>
                <w:rFonts w:eastAsia="SimSun" w:hint="eastAsia"/>
                <w:lang w:eastAsia="zh-CN"/>
              </w:rPr>
              <w:t>2025</w:t>
            </w:r>
          </w:p>
          <w:p w14:paraId="37BB4129" w14:textId="242D28BB" w:rsidR="00036450" w:rsidRDefault="00F91D2B" w:rsidP="00036450">
            <w:r>
              <w:rPr>
                <w:rFonts w:eastAsia="SimSun" w:hint="eastAsia"/>
                <w:lang w:eastAsia="zh-CN"/>
              </w:rPr>
              <w:t>Develop office 365</w:t>
            </w:r>
            <w:r w:rsidR="00036450" w:rsidRPr="00036450">
              <w:t xml:space="preserve"> </w:t>
            </w:r>
          </w:p>
          <w:p w14:paraId="44FF9358" w14:textId="77777777" w:rsidR="004D3011" w:rsidRPr="00F91D2B" w:rsidRDefault="004D3011" w:rsidP="00036450">
            <w:pPr>
              <w:rPr>
                <w:rFonts w:eastAsia="SimSun"/>
                <w:lang w:eastAsia="zh-CN"/>
              </w:rPr>
            </w:pPr>
          </w:p>
          <w:sdt>
            <w:sdtPr>
              <w:id w:val="1669594239"/>
              <w:placeholder>
                <w:docPart w:val="41C8504C957B49628848A79AEFA9B0E1"/>
              </w:placeholder>
              <w:temporary/>
              <w:showingPlcHdr/>
              <w15:appearance w15:val="hidden"/>
            </w:sdtPr>
            <w:sdtContent>
              <w:p w14:paraId="1BC465B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64192AE" w14:textId="77777777" w:rsidR="00036450" w:rsidRDefault="00F91D2B" w:rsidP="004D3011">
            <w:pPr>
              <w:rPr>
                <w:rFonts w:eastAsia="SimSun"/>
                <w:noProof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noProof/>
                <w:color w:val="000000" w:themeColor="text1"/>
                <w:lang w:eastAsia="zh-CN"/>
              </w:rPr>
              <w:t>Good at math.</w:t>
            </w:r>
          </w:p>
          <w:p w14:paraId="4A143C10" w14:textId="77777777" w:rsidR="00F91D2B" w:rsidRDefault="00F91D2B" w:rsidP="004D3011">
            <w:pPr>
              <w:rPr>
                <w:rFonts w:eastAsia="SimSun"/>
                <w:noProof/>
                <w:color w:val="000000" w:themeColor="text1"/>
                <w:lang w:eastAsia="zh-CN"/>
              </w:rPr>
            </w:pPr>
            <w:r>
              <w:rPr>
                <w:rFonts w:eastAsia="SimSun" w:hint="eastAsia"/>
                <w:noProof/>
                <w:color w:val="000000" w:themeColor="text1"/>
                <w:lang w:eastAsia="zh-CN"/>
              </w:rPr>
              <w:t>Good at computer architecture.</w:t>
            </w:r>
          </w:p>
          <w:p w14:paraId="587F1A03" w14:textId="0A402E21" w:rsidR="00F91D2B" w:rsidRPr="00F91D2B" w:rsidRDefault="00F91D2B" w:rsidP="004D3011">
            <w:pPr>
              <w:rPr>
                <w:rFonts w:eastAsia="SimSun"/>
                <w:color w:val="FFFFFF" w:themeColor="background1"/>
                <w:lang w:eastAsia="zh-CN"/>
              </w:rPr>
            </w:pPr>
            <w:r>
              <w:rPr>
                <w:rFonts w:eastAsia="SimSun" w:hint="eastAsia"/>
                <w:noProof/>
                <w:color w:val="000000" w:themeColor="text1"/>
                <w:lang w:eastAsia="zh-CN"/>
              </w:rPr>
              <w:t>Good at deep learnging.</w:t>
            </w:r>
          </w:p>
        </w:tc>
      </w:tr>
    </w:tbl>
    <w:p w14:paraId="1FA3C9A3" w14:textId="77777777" w:rsidR="003A1FC2" w:rsidRDefault="003A1FC2" w:rsidP="000C45FF">
      <w:pPr>
        <w:tabs>
          <w:tab w:val="left" w:pos="990"/>
        </w:tabs>
      </w:pPr>
    </w:p>
    <w:sectPr w:rsidR="003A1FC2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B95CF" w14:textId="77777777" w:rsidR="002B630F" w:rsidRDefault="002B630F" w:rsidP="000C45FF">
      <w:r>
        <w:separator/>
      </w:r>
    </w:p>
  </w:endnote>
  <w:endnote w:type="continuationSeparator" w:id="0">
    <w:p w14:paraId="1CE21E8E" w14:textId="77777777" w:rsidR="002B630F" w:rsidRDefault="002B63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BB9D2" w14:textId="77777777" w:rsidR="002B630F" w:rsidRDefault="002B630F" w:rsidP="000C45FF">
      <w:r>
        <w:separator/>
      </w:r>
    </w:p>
  </w:footnote>
  <w:footnote w:type="continuationSeparator" w:id="0">
    <w:p w14:paraId="563F5385" w14:textId="77777777" w:rsidR="002B630F" w:rsidRDefault="002B63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4BD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730E3" wp14:editId="609B6CC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630F"/>
    <w:rsid w:val="0030481B"/>
    <w:rsid w:val="003156FC"/>
    <w:rsid w:val="003254B5"/>
    <w:rsid w:val="0037121F"/>
    <w:rsid w:val="003910D8"/>
    <w:rsid w:val="003A1FC2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9625E"/>
    <w:rsid w:val="00802CA0"/>
    <w:rsid w:val="009260CD"/>
    <w:rsid w:val="00940A66"/>
    <w:rsid w:val="00952C25"/>
    <w:rsid w:val="0099704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55DF4"/>
    <w:rsid w:val="00C72BED"/>
    <w:rsid w:val="00C9578B"/>
    <w:rsid w:val="00CB0055"/>
    <w:rsid w:val="00CC67A7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91D2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EB75C"/>
  <w14:defaultImageDpi w14:val="32767"/>
  <w15:chartTrackingRefBased/>
  <w15:docId w15:val="{E8ECF283-BBB5-4C57-8A5F-01BBD932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goeshere@exampl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mujia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4666471E0A842D3A4FFF1CACBF6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7FA63-38CB-4285-9678-F3DEB9496130}"/>
      </w:docPartPr>
      <w:docPartBody>
        <w:p w:rsidR="00B3152E" w:rsidRDefault="00000000">
          <w:pPr>
            <w:pStyle w:val="44666471E0A842D3A4FFF1CACBF6C741"/>
          </w:pPr>
          <w:r w:rsidRPr="00D5459D">
            <w:t>Profile</w:t>
          </w:r>
        </w:p>
      </w:docPartBody>
    </w:docPart>
    <w:docPart>
      <w:docPartPr>
        <w:name w:val="E90355DB14AF4DBE8DBD5FC884D36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D796C-BB20-449C-A1B0-17804A038C87}"/>
      </w:docPartPr>
      <w:docPartBody>
        <w:p w:rsidR="00B3152E" w:rsidRDefault="00000000">
          <w:pPr>
            <w:pStyle w:val="E90355DB14AF4DBE8DBD5FC884D36577"/>
          </w:pPr>
          <w:r w:rsidRPr="00CB0055">
            <w:t>Contact</w:t>
          </w:r>
        </w:p>
      </w:docPartBody>
    </w:docPart>
    <w:docPart>
      <w:docPartPr>
        <w:name w:val="9E9AF0659D9C4F5384453651F568D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1D21-67DB-4118-ADA2-2B8B1FBAB24B}"/>
      </w:docPartPr>
      <w:docPartBody>
        <w:p w:rsidR="00B3152E" w:rsidRDefault="00000000">
          <w:pPr>
            <w:pStyle w:val="9E9AF0659D9C4F5384453651F568D3DD"/>
          </w:pPr>
          <w:r w:rsidRPr="004D3011">
            <w:t>PHONE:</w:t>
          </w:r>
        </w:p>
      </w:docPartBody>
    </w:docPart>
    <w:docPart>
      <w:docPartPr>
        <w:name w:val="9F78CD1D3D76431EB00795DD7182E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77E44-C46E-43DD-870B-C2C70FBD165E}"/>
      </w:docPartPr>
      <w:docPartBody>
        <w:p w:rsidR="00B3152E" w:rsidRDefault="00000000">
          <w:pPr>
            <w:pStyle w:val="9F78CD1D3D76431EB00795DD7182EDAE"/>
          </w:pPr>
          <w:r>
            <w:t>678-555-0103</w:t>
          </w:r>
        </w:p>
      </w:docPartBody>
    </w:docPart>
    <w:docPart>
      <w:docPartPr>
        <w:name w:val="6FE2610BD0F94C8D9FA48ED55F097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845C0-6019-4BB9-8419-EBCA3CD8800C}"/>
      </w:docPartPr>
      <w:docPartBody>
        <w:p w:rsidR="00B3152E" w:rsidRDefault="00000000">
          <w:pPr>
            <w:pStyle w:val="6FE2610BD0F94C8D9FA48ED55F097CB7"/>
          </w:pPr>
          <w:r w:rsidRPr="004D3011">
            <w:t>WEBSITE:</w:t>
          </w:r>
        </w:p>
      </w:docPartBody>
    </w:docPart>
    <w:docPart>
      <w:docPartPr>
        <w:name w:val="E3BC1BBE52334F348048C3DB9EF24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F74DC-B5AF-48CB-89CC-5FE4A97C304F}"/>
      </w:docPartPr>
      <w:docPartBody>
        <w:p w:rsidR="00B3152E" w:rsidRDefault="00000000">
          <w:pPr>
            <w:pStyle w:val="E3BC1BBE52334F348048C3DB9EF244CD"/>
          </w:pPr>
          <w:r>
            <w:t>Website goes here</w:t>
          </w:r>
        </w:p>
      </w:docPartBody>
    </w:docPart>
    <w:docPart>
      <w:docPartPr>
        <w:name w:val="A0455476271E436ABECF9A4ECFD2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5CEC2-2EDB-44A6-8A13-69575F87EC3B}"/>
      </w:docPartPr>
      <w:docPartBody>
        <w:p w:rsidR="00B3152E" w:rsidRDefault="00000000">
          <w:pPr>
            <w:pStyle w:val="A0455476271E436ABECF9A4ECFD243D1"/>
          </w:pPr>
          <w:r w:rsidRPr="004D3011">
            <w:t>EMAIL:</w:t>
          </w:r>
        </w:p>
      </w:docPartBody>
    </w:docPart>
    <w:docPart>
      <w:docPartPr>
        <w:name w:val="0E5AC61322F041C0A0D07AD2D4EC7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D7FF-5233-42CD-B3C2-98913C7BABCD}"/>
      </w:docPartPr>
      <w:docPartBody>
        <w:p w:rsidR="00B3152E" w:rsidRDefault="00000000">
          <w:pPr>
            <w:pStyle w:val="0E5AC61322F041C0A0D07AD2D4EC76BD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39030E07ECBD41FC92E9A02113C5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CC4-40DE-48DF-8479-92C640031726}"/>
      </w:docPartPr>
      <w:docPartBody>
        <w:p w:rsidR="00B3152E" w:rsidRDefault="00000000">
          <w:pPr>
            <w:pStyle w:val="39030E07ECBD41FC92E9A02113C55187"/>
          </w:pPr>
          <w:r w:rsidRPr="00CB0055">
            <w:t>Hobbies</w:t>
          </w:r>
        </w:p>
      </w:docPartBody>
    </w:docPart>
    <w:docPart>
      <w:docPartPr>
        <w:name w:val="8D586D1468724B9FBFC16A4FA057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FBCA-BA1D-4895-B86E-297B952A3741}"/>
      </w:docPartPr>
      <w:docPartBody>
        <w:p w:rsidR="00B3152E" w:rsidRDefault="00000000">
          <w:pPr>
            <w:pStyle w:val="8D586D1468724B9FBFC16A4FA05730A8"/>
          </w:pPr>
          <w:r w:rsidRPr="004D3011">
            <w:t>Hobby #1</w:t>
          </w:r>
        </w:p>
      </w:docPartBody>
    </w:docPart>
    <w:docPart>
      <w:docPartPr>
        <w:name w:val="EF1D40472A8345C89BE4692BDDB2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DCBAC-FC66-4335-A391-A88E24101D2F}"/>
      </w:docPartPr>
      <w:docPartBody>
        <w:p w:rsidR="00B3152E" w:rsidRDefault="00000000">
          <w:pPr>
            <w:pStyle w:val="EF1D40472A8345C89BE4692BDDB2C54D"/>
          </w:pPr>
          <w:r w:rsidRPr="004D3011">
            <w:t>Hobby #2</w:t>
          </w:r>
        </w:p>
      </w:docPartBody>
    </w:docPart>
    <w:docPart>
      <w:docPartPr>
        <w:name w:val="D46A33B7BC9D4E6B91826F4971A3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64562-210B-44EB-B51B-208FBE1D2430}"/>
      </w:docPartPr>
      <w:docPartBody>
        <w:p w:rsidR="00B3152E" w:rsidRDefault="00000000">
          <w:pPr>
            <w:pStyle w:val="D46A33B7BC9D4E6B91826F4971A36680"/>
          </w:pPr>
          <w:r w:rsidRPr="004D3011">
            <w:t>Hobby #3</w:t>
          </w:r>
        </w:p>
      </w:docPartBody>
    </w:docPart>
    <w:docPart>
      <w:docPartPr>
        <w:name w:val="D5E93C13F71E4786807D8FF312767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D0244-CE85-473B-92E5-E0791CBB52FA}"/>
      </w:docPartPr>
      <w:docPartBody>
        <w:p w:rsidR="00B3152E" w:rsidRDefault="00000000">
          <w:pPr>
            <w:pStyle w:val="D5E93C13F71E4786807D8FF312767B9C"/>
          </w:pPr>
          <w:r w:rsidRPr="004D3011">
            <w:t>Hobby #4</w:t>
          </w:r>
        </w:p>
      </w:docPartBody>
    </w:docPart>
    <w:docPart>
      <w:docPartPr>
        <w:name w:val="84484D589A06459495F17F27D40A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80B77-07BB-4D6C-AE05-C8E7853C02E1}"/>
      </w:docPartPr>
      <w:docPartBody>
        <w:p w:rsidR="00B3152E" w:rsidRDefault="00000000">
          <w:pPr>
            <w:pStyle w:val="84484D589A06459495F17F27D40A23A6"/>
          </w:pPr>
          <w:r w:rsidRPr="00036450">
            <w:t>EDUCATION</w:t>
          </w:r>
        </w:p>
      </w:docPartBody>
    </w:docPart>
    <w:docPart>
      <w:docPartPr>
        <w:name w:val="ABAF81AF2EFA41448EFB84A3B3F89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CEC26-2087-4FA1-8898-55CC6AFD9500}"/>
      </w:docPartPr>
      <w:docPartBody>
        <w:p w:rsidR="00B3152E" w:rsidRDefault="00000000">
          <w:pPr>
            <w:pStyle w:val="ABAF81AF2EFA41448EFB84A3B3F89BAE"/>
          </w:pPr>
          <w:r w:rsidRPr="00036450">
            <w:t>WORK EXPERIENCE</w:t>
          </w:r>
        </w:p>
      </w:docPartBody>
    </w:docPart>
    <w:docPart>
      <w:docPartPr>
        <w:name w:val="41C8504C957B49628848A79AEFA9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E7CA-61A2-4B61-A711-3F03D47A0935}"/>
      </w:docPartPr>
      <w:docPartBody>
        <w:p w:rsidR="00B3152E" w:rsidRDefault="00000000">
          <w:pPr>
            <w:pStyle w:val="41C8504C957B49628848A79AEFA9B0E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3F"/>
    <w:rsid w:val="0079625E"/>
    <w:rsid w:val="00B3152E"/>
    <w:rsid w:val="00B730B0"/>
    <w:rsid w:val="00C55DF4"/>
    <w:rsid w:val="00D4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66471E0A842D3A4FFF1CACBF6C741">
    <w:name w:val="44666471E0A842D3A4FFF1CACBF6C741"/>
  </w:style>
  <w:style w:type="paragraph" w:customStyle="1" w:styleId="E90355DB14AF4DBE8DBD5FC884D36577">
    <w:name w:val="E90355DB14AF4DBE8DBD5FC884D36577"/>
  </w:style>
  <w:style w:type="paragraph" w:customStyle="1" w:styleId="9E9AF0659D9C4F5384453651F568D3DD">
    <w:name w:val="9E9AF0659D9C4F5384453651F568D3DD"/>
  </w:style>
  <w:style w:type="paragraph" w:customStyle="1" w:styleId="9F78CD1D3D76431EB00795DD7182EDAE">
    <w:name w:val="9F78CD1D3D76431EB00795DD7182EDAE"/>
  </w:style>
  <w:style w:type="paragraph" w:customStyle="1" w:styleId="6FE2610BD0F94C8D9FA48ED55F097CB7">
    <w:name w:val="6FE2610BD0F94C8D9FA48ED55F097CB7"/>
  </w:style>
  <w:style w:type="paragraph" w:customStyle="1" w:styleId="E3BC1BBE52334F348048C3DB9EF244CD">
    <w:name w:val="E3BC1BBE52334F348048C3DB9EF244CD"/>
  </w:style>
  <w:style w:type="paragraph" w:customStyle="1" w:styleId="A0455476271E436ABECF9A4ECFD243D1">
    <w:name w:val="A0455476271E436ABECF9A4ECFD243D1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paragraph" w:customStyle="1" w:styleId="0E5AC61322F041C0A0D07AD2D4EC76BD">
    <w:name w:val="0E5AC61322F041C0A0D07AD2D4EC76BD"/>
  </w:style>
  <w:style w:type="paragraph" w:customStyle="1" w:styleId="39030E07ECBD41FC92E9A02113C55187">
    <w:name w:val="39030E07ECBD41FC92E9A02113C55187"/>
  </w:style>
  <w:style w:type="paragraph" w:customStyle="1" w:styleId="8D586D1468724B9FBFC16A4FA05730A8">
    <w:name w:val="8D586D1468724B9FBFC16A4FA05730A8"/>
  </w:style>
  <w:style w:type="paragraph" w:customStyle="1" w:styleId="EF1D40472A8345C89BE4692BDDB2C54D">
    <w:name w:val="EF1D40472A8345C89BE4692BDDB2C54D"/>
  </w:style>
  <w:style w:type="paragraph" w:customStyle="1" w:styleId="D46A33B7BC9D4E6B91826F4971A36680">
    <w:name w:val="D46A33B7BC9D4E6B91826F4971A36680"/>
  </w:style>
  <w:style w:type="paragraph" w:customStyle="1" w:styleId="D5E93C13F71E4786807D8FF312767B9C">
    <w:name w:val="D5E93C13F71E4786807D8FF312767B9C"/>
  </w:style>
  <w:style w:type="paragraph" w:customStyle="1" w:styleId="84484D589A06459495F17F27D40A23A6">
    <w:name w:val="84484D589A06459495F17F27D40A23A6"/>
  </w:style>
  <w:style w:type="paragraph" w:customStyle="1" w:styleId="ABAF81AF2EFA41448EFB84A3B3F89BAE">
    <w:name w:val="ABAF81AF2EFA41448EFB84A3B3F89BA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41C8504C957B49628848A79AEFA9B0E1">
    <w:name w:val="41C8504C957B49628848A79AEFA9B0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Jian Mu (FESCO Adecco Human Resources)</cp:lastModifiedBy>
  <cp:revision>3</cp:revision>
  <dcterms:created xsi:type="dcterms:W3CDTF">2025-02-26T05:52:00Z</dcterms:created>
  <dcterms:modified xsi:type="dcterms:W3CDTF">2025-02-26T07:48:00Z</dcterms:modified>
</cp:coreProperties>
</file>